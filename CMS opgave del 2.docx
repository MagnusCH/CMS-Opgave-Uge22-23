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A75" w:rsidRDefault="00F258CF" w:rsidP="00B86CD5">
      <w:pPr>
        <w:pStyle w:val="Titel"/>
      </w:pPr>
      <w:bookmarkStart w:id="0" w:name="_GoBack"/>
      <w:bookmarkEnd w:id="0"/>
      <w:r>
        <w:t>CMS opgave del 2</w:t>
      </w:r>
    </w:p>
    <w:p w:rsidR="009A2C14" w:rsidRDefault="00B86CD5" w:rsidP="00F258CF">
      <w:r>
        <w:t xml:space="preserve">Formål: </w:t>
      </w:r>
      <w:r w:rsidR="00F258CF">
        <w:t>Vi fortsætter vores arbejde hen imod at have et fuld funktionerende CMS system. I denne opgave skal du se nogle videoer og udføre opgaverne selv. Du får lært at oprette din database</w:t>
      </w:r>
      <w:r w:rsidR="003F63D4">
        <w:t xml:space="preserve"> samt</w:t>
      </w:r>
      <w:r w:rsidR="00F258CF">
        <w:t xml:space="preserve"> at </w:t>
      </w:r>
      <w:proofErr w:type="spellStart"/>
      <w:r w:rsidR="00F258CF">
        <w:t>connecte</w:t>
      </w:r>
      <w:proofErr w:type="spellEnd"/>
      <w:r w:rsidR="00F258CF">
        <w:t xml:space="preserve"> til den</w:t>
      </w:r>
      <w:r w:rsidR="003F63D4">
        <w:t>.</w:t>
      </w:r>
    </w:p>
    <w:p w:rsidR="00F258CF" w:rsidRDefault="00F258CF" w:rsidP="00F258CF"/>
    <w:p w:rsidR="00F258CF" w:rsidRDefault="00F258CF" w:rsidP="00F258CF">
      <w:pPr>
        <w:pStyle w:val="Listeafsnit"/>
        <w:numPr>
          <w:ilvl w:val="0"/>
          <w:numId w:val="2"/>
        </w:numPr>
      </w:pPr>
      <w:r>
        <w:t xml:space="preserve">Se EVT. denne film, i den opsætter jeg selve sitet med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Sass </w:t>
      </w:r>
      <w:proofErr w:type="spellStart"/>
      <w:proofErr w:type="gramStart"/>
      <w:r>
        <w:t>osv…hvis</w:t>
      </w:r>
      <w:proofErr w:type="spellEnd"/>
      <w:proofErr w:type="gramEnd"/>
      <w:r>
        <w:t xml:space="preserve"> du har max styr på alt det, så spring videoen over:  </w:t>
      </w:r>
      <w:hyperlink r:id="rId11" w:history="1">
        <w:r w:rsidRPr="00F258CF">
          <w:rPr>
            <w:rStyle w:val="Hyperlink"/>
          </w:rPr>
          <w:t>link</w:t>
        </w:r>
      </w:hyperlink>
    </w:p>
    <w:p w:rsidR="00F258CF" w:rsidRDefault="00F258CF" w:rsidP="00F258CF">
      <w:pPr>
        <w:pStyle w:val="Listeafsnit"/>
        <w:numPr>
          <w:ilvl w:val="0"/>
          <w:numId w:val="2"/>
        </w:numPr>
      </w:pPr>
      <w:r>
        <w:t xml:space="preserve">Se denne video, og gør som jeg beskriver heri: </w:t>
      </w:r>
      <w:hyperlink r:id="rId12" w:history="1">
        <w:r w:rsidRPr="003F63D4">
          <w:rPr>
            <w:rStyle w:val="Hyperlink"/>
          </w:rPr>
          <w:t>link</w:t>
        </w:r>
      </w:hyperlink>
    </w:p>
    <w:p w:rsidR="00F258CF" w:rsidRDefault="00F258CF" w:rsidP="00F258CF">
      <w:pPr>
        <w:pStyle w:val="Listeafsnit"/>
      </w:pPr>
      <w:r>
        <w:t>Jeg kan KUN opfordre til du skriver kommentarer undervejs så du senere kan forstå hvad der sker det i din kode!</w:t>
      </w:r>
    </w:p>
    <w:p w:rsidR="003F63D4" w:rsidRDefault="003F63D4" w:rsidP="00F258CF">
      <w:pPr>
        <w:pStyle w:val="Listeafsnit"/>
      </w:pPr>
      <w:r>
        <w:t xml:space="preserve">Spørgsmål undervejs? Se videoen igen, Googl hvis problemet varer ved, spørg Mark dernæst </w:t>
      </w:r>
      <w:r>
        <w:sym w:font="Wingdings" w:char="F04A"/>
      </w:r>
    </w:p>
    <w:p w:rsidR="003F63D4" w:rsidRDefault="003F63D4" w:rsidP="003F63D4">
      <w:pPr>
        <w:pStyle w:val="Listeafsnit"/>
        <w:numPr>
          <w:ilvl w:val="0"/>
          <w:numId w:val="2"/>
        </w:numPr>
      </w:pPr>
      <w:r>
        <w:t xml:space="preserve">Når du har oprettet din egen database, skal du se denne video: </w:t>
      </w:r>
      <w:hyperlink r:id="rId13" w:history="1">
        <w:r w:rsidRPr="003F63D4">
          <w:rPr>
            <w:rStyle w:val="Hyperlink"/>
          </w:rPr>
          <w:t>link</w:t>
        </w:r>
      </w:hyperlink>
    </w:p>
    <w:p w:rsidR="003F63D4" w:rsidRDefault="003F63D4" w:rsidP="003F63D4">
      <w:pPr>
        <w:pStyle w:val="Listeafsnit"/>
      </w:pPr>
      <w:r>
        <w:t xml:space="preserve">Du gør igen som den flinke mand siger, hvis du er i tvivl eller Marks underlige forklaringer ikke slår til, se så her: </w:t>
      </w:r>
      <w:hyperlink r:id="rId14" w:history="1">
        <w:r w:rsidRPr="003F63D4">
          <w:rPr>
            <w:rStyle w:val="Hyperlink"/>
          </w:rPr>
          <w:t>link</w:t>
        </w:r>
      </w:hyperlink>
    </w:p>
    <w:p w:rsidR="009A2C14" w:rsidRDefault="009A2C14" w:rsidP="009A2C14">
      <w:pPr>
        <w:pStyle w:val="Listeafsnit"/>
      </w:pPr>
    </w:p>
    <w:sectPr w:rsidR="009A2C14">
      <w:head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F31" w:rsidRDefault="00522F31" w:rsidP="003F09DD">
      <w:pPr>
        <w:spacing w:after="0" w:line="240" w:lineRule="auto"/>
      </w:pPr>
      <w:r>
        <w:separator/>
      </w:r>
    </w:p>
  </w:endnote>
  <w:endnote w:type="continuationSeparator" w:id="0">
    <w:p w:rsidR="00522F31" w:rsidRDefault="00522F31" w:rsidP="003F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F31" w:rsidRDefault="00522F31" w:rsidP="003F09DD">
      <w:pPr>
        <w:spacing w:after="0" w:line="240" w:lineRule="auto"/>
      </w:pPr>
      <w:r>
        <w:separator/>
      </w:r>
    </w:p>
  </w:footnote>
  <w:footnote w:type="continuationSeparator" w:id="0">
    <w:p w:rsidR="00522F31" w:rsidRDefault="00522F31" w:rsidP="003F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9DD" w:rsidRDefault="003F09DD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5863286</wp:posOffset>
          </wp:positionH>
          <wp:positionV relativeFrom="paragraph">
            <wp:posOffset>-450049</wp:posOffset>
          </wp:positionV>
          <wp:extent cx="952500" cy="952500"/>
          <wp:effectExtent l="0" t="0" r="0" b="0"/>
          <wp:wrapTight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p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AspIT</w:t>
    </w:r>
    <w:proofErr w:type="spellEnd"/>
    <w:r>
      <w:t xml:space="preserve"> Nordjylland, MAHA</w:t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A26054">
      <w:rPr>
        <w:noProof/>
      </w:rPr>
      <w:t>01-06-2017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D5BBE"/>
    <w:multiLevelType w:val="hybridMultilevel"/>
    <w:tmpl w:val="E1200F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5C9"/>
    <w:multiLevelType w:val="hybridMultilevel"/>
    <w:tmpl w:val="F454FE4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D5"/>
    <w:rsid w:val="000479EB"/>
    <w:rsid w:val="001501E9"/>
    <w:rsid w:val="003F09DD"/>
    <w:rsid w:val="003F63D4"/>
    <w:rsid w:val="0047420B"/>
    <w:rsid w:val="00522F31"/>
    <w:rsid w:val="008119BD"/>
    <w:rsid w:val="009A2C14"/>
    <w:rsid w:val="00A26054"/>
    <w:rsid w:val="00B86CD5"/>
    <w:rsid w:val="00BC1555"/>
    <w:rsid w:val="00C41C70"/>
    <w:rsid w:val="00E54A75"/>
    <w:rsid w:val="00F2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FE2EF7-D96E-4702-869E-6768FB1D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09DD"/>
  </w:style>
  <w:style w:type="paragraph" w:styleId="Sidefod">
    <w:name w:val="footer"/>
    <w:basedOn w:val="Normal"/>
    <w:link w:val="SidefodTegn"/>
    <w:uiPriority w:val="99"/>
    <w:unhideWhenUsed/>
    <w:rsid w:val="003F09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09DD"/>
  </w:style>
  <w:style w:type="paragraph" w:styleId="Titel">
    <w:name w:val="Title"/>
    <w:basedOn w:val="Normal"/>
    <w:next w:val="Normal"/>
    <w:link w:val="TitelTegn"/>
    <w:uiPriority w:val="10"/>
    <w:qFormat/>
    <w:rsid w:val="00B86C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6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86CD5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7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spelev.dk/videoer/V3E2016/vids/3_connect.web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spelev.dk/videoer/V3E2016/vids/2_opret_db.web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spelev.dk/videoer/V3E2016/vids/1_opret_skabelon.web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emprogrammering.dk/Tutorials/PDO/2-forbind-database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a\Desktop\Skabelon.dot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F8CD1-B370-458A-9005-6496FC96EC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124ABB-2A61-4502-A00C-954A2EA8CA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FAC577-149B-4E7B-9D59-3FA26597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A0B783-34AE-4272-8353-87E74515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Skabelon.dotx</Template>
  <TotalTime>1</TotalTime>
  <Pages>1</Pages>
  <Words>159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Folmer Winther</dc:creator>
  <cp:keywords/>
  <dc:description/>
  <cp:lastModifiedBy>Magnus Søndergaard Christensen</cp:lastModifiedBy>
  <cp:revision>2</cp:revision>
  <dcterms:created xsi:type="dcterms:W3CDTF">2017-06-01T07:41:00Z</dcterms:created>
  <dcterms:modified xsi:type="dcterms:W3CDTF">2017-06-01T07:41:00Z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IsMyDocuments">
    <vt:bool>true</vt:bool>
  </property>
</Properties>
</file>