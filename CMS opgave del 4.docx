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CF57D" w14:textId="77777777" w:rsidR="00D16269" w:rsidRDefault="00D16269" w:rsidP="00B86CD5">
      <w:pPr>
        <w:pStyle w:val="Titel"/>
      </w:pPr>
      <w:bookmarkStart w:id="0" w:name="_GoBack"/>
      <w:bookmarkEnd w:id="0"/>
    </w:p>
    <w:p w14:paraId="29F24684" w14:textId="62969773" w:rsidR="00E54A75" w:rsidRDefault="00F26320" w:rsidP="00B86CD5">
      <w:pPr>
        <w:pStyle w:val="Titel"/>
      </w:pPr>
      <w:r>
        <w:t>CMS opgave del 4</w:t>
      </w:r>
    </w:p>
    <w:p w14:paraId="29F24686" w14:textId="0188473E" w:rsidR="00F258CF" w:rsidRDefault="00B86CD5" w:rsidP="00F258CF">
      <w:r>
        <w:t xml:space="preserve">Formål: </w:t>
      </w:r>
      <w:r w:rsidR="00F26320">
        <w:t>Nu skal du lave den formular der skal bruges til at indsætte artikler i DB</w:t>
      </w:r>
    </w:p>
    <w:p w14:paraId="29F24687" w14:textId="3B6537E5" w:rsidR="003F63D4" w:rsidRDefault="00EA7723" w:rsidP="00EA7723">
      <w:pPr>
        <w:pStyle w:val="Listeafsnit"/>
        <w:numPr>
          <w:ilvl w:val="0"/>
          <w:numId w:val="3"/>
        </w:numPr>
      </w:pPr>
      <w:r>
        <w:t xml:space="preserve">Se denne film: </w:t>
      </w:r>
      <w:hyperlink r:id="rId11" w:history="1">
        <w:proofErr w:type="spellStart"/>
        <w:r w:rsidR="00D16269">
          <w:rPr>
            <w:rStyle w:val="Hyperlink"/>
          </w:rPr>
          <w:t>Create</w:t>
        </w:r>
        <w:proofErr w:type="spellEnd"/>
        <w:r w:rsidR="00D16269">
          <w:rPr>
            <w:rStyle w:val="Hyperlink"/>
          </w:rPr>
          <w:t xml:space="preserve"> Form </w:t>
        </w:r>
        <w:proofErr w:type="spellStart"/>
        <w:r w:rsidR="00D16269">
          <w:rPr>
            <w:rStyle w:val="Hyperlink"/>
          </w:rPr>
          <w:t>Articles</w:t>
        </w:r>
        <w:proofErr w:type="spellEnd"/>
      </w:hyperlink>
      <w:r w:rsidR="00D16269">
        <w:rPr>
          <w:rStyle w:val="Hyperlink"/>
        </w:rPr>
        <w:t xml:space="preserve">. </w:t>
      </w:r>
      <w:r w:rsidR="00D16269">
        <w:rPr>
          <w:rStyle w:val="Hyperlink"/>
          <w:color w:val="auto"/>
          <w:u w:val="none"/>
        </w:rPr>
        <w:t>Eller følg tekstvejledningen nedenfor</w:t>
      </w:r>
    </w:p>
    <w:p w14:paraId="29F24688" w14:textId="537E6C1D" w:rsidR="00EA7723" w:rsidRDefault="00EA7723" w:rsidP="00EA7723">
      <w:pPr>
        <w:pStyle w:val="Listeafsnit"/>
        <w:numPr>
          <w:ilvl w:val="0"/>
          <w:numId w:val="3"/>
        </w:numPr>
      </w:pPr>
      <w:r>
        <w:t>Implementér det på din egen side.</w:t>
      </w:r>
    </w:p>
    <w:p w14:paraId="34067173" w14:textId="5D203084" w:rsidR="00D16269" w:rsidRDefault="00D16269" w:rsidP="00D16269">
      <w:pPr>
        <w:pStyle w:val="Overskrift1"/>
      </w:pPr>
      <w:r>
        <w:t>Tekstvejledning</w:t>
      </w:r>
    </w:p>
    <w:p w14:paraId="29F24689" w14:textId="1EAFFEF5" w:rsidR="009A2C14" w:rsidRDefault="00F03148" w:rsidP="00D16269">
      <w:r>
        <w:t>Start med at oprette en formular hvor der er input felter til:</w:t>
      </w:r>
    </w:p>
    <w:p w14:paraId="60D4D0EC" w14:textId="5455C2B1" w:rsidR="00F03148" w:rsidRDefault="00F03148" w:rsidP="00F03148">
      <w:pPr>
        <w:pStyle w:val="Listeafsnit"/>
        <w:numPr>
          <w:ilvl w:val="0"/>
          <w:numId w:val="4"/>
        </w:numPr>
      </w:pPr>
      <w:r>
        <w:t>Overskrift</w:t>
      </w:r>
    </w:p>
    <w:p w14:paraId="791AE347" w14:textId="50FC0300" w:rsidR="00F03148" w:rsidRDefault="00F03148" w:rsidP="00F03148">
      <w:pPr>
        <w:pStyle w:val="Listeafsnit"/>
        <w:numPr>
          <w:ilvl w:val="0"/>
          <w:numId w:val="4"/>
        </w:numPr>
      </w:pPr>
      <w:r>
        <w:t>Sti til billede</w:t>
      </w:r>
    </w:p>
    <w:p w14:paraId="6F0BE885" w14:textId="5131BC87" w:rsidR="00F03148" w:rsidRDefault="00F03148" w:rsidP="00F03148">
      <w:pPr>
        <w:pStyle w:val="Listeafsnit"/>
        <w:numPr>
          <w:ilvl w:val="0"/>
          <w:numId w:val="4"/>
        </w:numPr>
      </w:pPr>
      <w:r>
        <w:t>Alt tekst til billede</w:t>
      </w:r>
    </w:p>
    <w:p w14:paraId="7C1A75EF" w14:textId="111171F8" w:rsidR="00F03148" w:rsidRDefault="00F03148" w:rsidP="00F03148">
      <w:pPr>
        <w:pStyle w:val="Listeafsnit"/>
        <w:numPr>
          <w:ilvl w:val="0"/>
          <w:numId w:val="4"/>
        </w:numPr>
      </w:pPr>
      <w:r>
        <w:t>Artiklens tekst</w:t>
      </w:r>
    </w:p>
    <w:p w14:paraId="654DF150" w14:textId="56F08234" w:rsidR="00F03148" w:rsidRDefault="00F03148" w:rsidP="00F03148">
      <w:r>
        <w:t xml:space="preserve">Formularen skal have attributten action med værdien </w:t>
      </w:r>
      <w:proofErr w:type="spellStart"/>
      <w:r>
        <w:rPr>
          <w:b/>
        </w:rPr>
        <w:t>insert.php</w:t>
      </w:r>
      <w:proofErr w:type="spellEnd"/>
      <w:r w:rsidR="001D55D0">
        <w:rPr>
          <w:b/>
        </w:rPr>
        <w:t xml:space="preserve"> </w:t>
      </w:r>
      <w:r w:rsidR="001D55D0">
        <w:t xml:space="preserve">og attributten </w:t>
      </w:r>
      <w:proofErr w:type="spellStart"/>
      <w:r w:rsidR="001D55D0">
        <w:t>method</w:t>
      </w:r>
      <w:proofErr w:type="spellEnd"/>
      <w:r w:rsidR="001D55D0">
        <w:t xml:space="preserve"> med værdien </w:t>
      </w:r>
      <w:proofErr w:type="spellStart"/>
      <w:r w:rsidR="001D55D0">
        <w:rPr>
          <w:b/>
        </w:rPr>
        <w:t>get</w:t>
      </w:r>
      <w:proofErr w:type="spellEnd"/>
      <w:r>
        <w:t>. Du bestemmer selv hvor på din webside du vil have formularen.</w:t>
      </w:r>
    </w:p>
    <w:p w14:paraId="324C76CF" w14:textId="13727933" w:rsidR="00F03148" w:rsidRDefault="00F03148" w:rsidP="00F03148">
      <w:r>
        <w:rPr>
          <w:noProof/>
          <w:lang w:eastAsia="da-DK"/>
        </w:rPr>
        <w:drawing>
          <wp:inline distT="0" distB="0" distL="0" distR="0" wp14:anchorId="09F2C7F7" wp14:editId="41EE03C8">
            <wp:extent cx="5743575" cy="37147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371475"/>
                    </a:xfrm>
                    <a:prstGeom prst="rect">
                      <a:avLst/>
                    </a:prstGeom>
                  </pic:spPr>
                </pic:pic>
              </a:graphicData>
            </a:graphic>
          </wp:inline>
        </w:drawing>
      </w:r>
    </w:p>
    <w:p w14:paraId="29A060C9" w14:textId="7CF45925" w:rsidR="00F03148" w:rsidRDefault="00471FC0" w:rsidP="00F03148">
      <w:r>
        <w:t>Inden i formen skal der, som nævnt, være input felter til de forskellige data. Det kan se sådan her ud.</w:t>
      </w:r>
      <w:r w:rsidR="00B92442">
        <w:t xml:space="preserve"> Indtast i hver </w:t>
      </w:r>
      <w:proofErr w:type="spellStart"/>
      <w:r w:rsidR="00B92442">
        <w:t>name</w:t>
      </w:r>
      <w:proofErr w:type="spellEnd"/>
      <w:r w:rsidR="00B92442">
        <w:t xml:space="preserve"> attribut den værdi der passer med din database. </w:t>
      </w:r>
    </w:p>
    <w:p w14:paraId="61B006F0" w14:textId="37C5EEA9" w:rsidR="00471FC0" w:rsidRDefault="00471FC0" w:rsidP="00F03148">
      <w:r>
        <w:rPr>
          <w:noProof/>
          <w:lang w:eastAsia="da-DK"/>
        </w:rPr>
        <w:drawing>
          <wp:inline distT="0" distB="0" distL="0" distR="0" wp14:anchorId="06823844" wp14:editId="3D170920">
            <wp:extent cx="6120130" cy="77152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71525"/>
                    </a:xfrm>
                    <a:prstGeom prst="rect">
                      <a:avLst/>
                    </a:prstGeom>
                  </pic:spPr>
                </pic:pic>
              </a:graphicData>
            </a:graphic>
          </wp:inline>
        </w:drawing>
      </w:r>
    </w:p>
    <w:p w14:paraId="3F61A1A9" w14:textId="41643F5B" w:rsidR="00471FC0" w:rsidRDefault="00471FC0" w:rsidP="00F03148">
      <w:r>
        <w:t xml:space="preserve">Til sidst skal der være endnu et inputfelt af typen </w:t>
      </w:r>
      <w:proofErr w:type="spellStart"/>
      <w:r>
        <w:t>submit</w:t>
      </w:r>
      <w:proofErr w:type="spellEnd"/>
      <w:r>
        <w:t>. Når der bliver trykket på denne, så bliver formens action eksekveret</w:t>
      </w:r>
      <w:r w:rsidR="00416AAE">
        <w:t xml:space="preserve"> (hvad skal der ske når der trykkes på </w:t>
      </w:r>
      <w:proofErr w:type="spellStart"/>
      <w:r w:rsidR="00416AAE">
        <w:t>submit</w:t>
      </w:r>
      <w:proofErr w:type="spellEnd"/>
      <w:r w:rsidR="00416AAE">
        <w:t>)</w:t>
      </w:r>
      <w:r>
        <w:t>.</w:t>
      </w:r>
    </w:p>
    <w:p w14:paraId="6D8DC667" w14:textId="1CCCDF2A" w:rsidR="00471FC0" w:rsidRDefault="00471FC0" w:rsidP="00F03148">
      <w:r>
        <w:rPr>
          <w:noProof/>
          <w:lang w:eastAsia="da-DK"/>
        </w:rPr>
        <w:drawing>
          <wp:inline distT="0" distB="0" distL="0" distR="0" wp14:anchorId="1E82AA8E" wp14:editId="6DA0EE88">
            <wp:extent cx="6120130" cy="34417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4170"/>
                    </a:xfrm>
                    <a:prstGeom prst="rect">
                      <a:avLst/>
                    </a:prstGeom>
                  </pic:spPr>
                </pic:pic>
              </a:graphicData>
            </a:graphic>
          </wp:inline>
        </w:drawing>
      </w:r>
    </w:p>
    <w:p w14:paraId="7A9A2180" w14:textId="45CEDF06" w:rsidR="00CC6AC0" w:rsidRDefault="00CC6AC0" w:rsidP="00F03148">
      <w:proofErr w:type="spellStart"/>
      <w:r>
        <w:t>Atributten</w:t>
      </w:r>
      <w:proofErr w:type="spellEnd"/>
      <w:r>
        <w:t xml:space="preserve"> </w:t>
      </w:r>
      <w:proofErr w:type="spellStart"/>
      <w:r>
        <w:t>medhod</w:t>
      </w:r>
      <w:proofErr w:type="spellEnd"/>
      <w:r>
        <w:t xml:space="preserve"> med værdien </w:t>
      </w:r>
      <w:proofErr w:type="spellStart"/>
      <w:r>
        <w:t>get</w:t>
      </w:r>
      <w:proofErr w:type="spellEnd"/>
      <w:r>
        <w:t xml:space="preserve"> handler om, at den data der skrives ind i formularen, hvordan den data skal sendes over til </w:t>
      </w:r>
      <w:proofErr w:type="spellStart"/>
      <w:r>
        <w:t>insert.php</w:t>
      </w:r>
      <w:proofErr w:type="spellEnd"/>
      <w:r>
        <w:t>.</w:t>
      </w:r>
      <w:r w:rsidR="00B92442">
        <w:t xml:space="preserve"> </w:t>
      </w:r>
      <w:proofErr w:type="spellStart"/>
      <w:r w:rsidR="00B92442">
        <w:t>Get</w:t>
      </w:r>
      <w:proofErr w:type="spellEnd"/>
      <w:r w:rsidR="00B92442">
        <w:t xml:space="preserve"> sender det over sammen med URL’en. Prøv selv at trykke på knappen og se hvad der nu sker i adressefeltet i din browser. Du skulle gerne have noget der ser nogenlunde ud som dette. (</w:t>
      </w:r>
      <w:proofErr w:type="gramStart"/>
      <w:r w:rsidR="00B92442">
        <w:t>selvfølgelig</w:t>
      </w:r>
      <w:proofErr w:type="gramEnd"/>
      <w:r w:rsidR="00B92442">
        <w:t xml:space="preserve"> med </w:t>
      </w:r>
      <w:proofErr w:type="spellStart"/>
      <w:r w:rsidR="00B92442">
        <w:t>insert.php</w:t>
      </w:r>
      <w:proofErr w:type="spellEnd"/>
      <w:r w:rsidR="00B92442">
        <w:t xml:space="preserve"> og ikke </w:t>
      </w:r>
      <w:proofErr w:type="spellStart"/>
      <w:r w:rsidR="00B92442">
        <w:t>ost.php</w:t>
      </w:r>
      <w:proofErr w:type="spellEnd"/>
      <w:r w:rsidR="00B92442">
        <w:t>)</w:t>
      </w:r>
    </w:p>
    <w:p w14:paraId="42C98F23" w14:textId="2C5E440E" w:rsidR="00B92442" w:rsidRDefault="00B92442" w:rsidP="00F03148">
      <w:r>
        <w:rPr>
          <w:noProof/>
          <w:lang w:eastAsia="da-DK"/>
        </w:rPr>
        <w:drawing>
          <wp:inline distT="0" distB="0" distL="0" distR="0" wp14:anchorId="06B0A6EE" wp14:editId="42009B9A">
            <wp:extent cx="4752975" cy="3333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333375"/>
                    </a:xfrm>
                    <a:prstGeom prst="rect">
                      <a:avLst/>
                    </a:prstGeom>
                  </pic:spPr>
                </pic:pic>
              </a:graphicData>
            </a:graphic>
          </wp:inline>
        </w:drawing>
      </w:r>
    </w:p>
    <w:p w14:paraId="7BD73265" w14:textId="77777777" w:rsidR="00B92442" w:rsidRDefault="00B92442" w:rsidP="00F03148">
      <w:r>
        <w:t xml:space="preserve">Denne metode sætter selvfølgelig nogle begrænsninger, da URL feltet ikke kan indeholde uendeligt meget tekst, eller hvis det er et password som sendes over til </w:t>
      </w:r>
      <w:proofErr w:type="spellStart"/>
      <w:r>
        <w:t>insert.php</w:t>
      </w:r>
      <w:proofErr w:type="spellEnd"/>
      <w:r>
        <w:t xml:space="preserve">, så vil det naturligvis også være synligt i adressefeltet. </w:t>
      </w:r>
      <w:proofErr w:type="spellStart"/>
      <w:r>
        <w:t>Get</w:t>
      </w:r>
      <w:proofErr w:type="spellEnd"/>
      <w:r>
        <w:t xml:space="preserve"> er smart så længe du stadig udvikler din webside fordi du så kan se hvad der sker. </w:t>
      </w:r>
    </w:p>
    <w:p w14:paraId="37659026" w14:textId="4C28A1B0" w:rsidR="00B92442" w:rsidRPr="00B92442" w:rsidRDefault="00B92442" w:rsidP="00F03148">
      <w:r>
        <w:lastRenderedPageBreak/>
        <w:t xml:space="preserve">Hvis du gerne vil skjule dine data så de ikke er synlige i adressefeltet, kan du bruge metoden </w:t>
      </w:r>
      <w:r>
        <w:rPr>
          <w:b/>
        </w:rPr>
        <w:t>post.</w:t>
      </w:r>
      <w:r>
        <w:t xml:space="preserve"> Du bestemmer selv hvad du vil bruge nu, det står dig frit for.</w:t>
      </w:r>
    </w:p>
    <w:p w14:paraId="4C539535" w14:textId="36752288" w:rsidR="00B92442" w:rsidRDefault="000F0D2A" w:rsidP="000F0D2A">
      <w:pPr>
        <w:pStyle w:val="Overskrift2"/>
      </w:pPr>
      <w:proofErr w:type="spellStart"/>
      <w:r>
        <w:t>Insert.php</w:t>
      </w:r>
      <w:proofErr w:type="spellEnd"/>
    </w:p>
    <w:p w14:paraId="46BA9685" w14:textId="1CBD96C4" w:rsidR="000F0D2A" w:rsidRDefault="000346F4" w:rsidP="000F0D2A">
      <w:r>
        <w:t xml:space="preserve">Opret en </w:t>
      </w:r>
      <w:proofErr w:type="spellStart"/>
      <w:r>
        <w:t>insert.php</w:t>
      </w:r>
      <w:proofErr w:type="spellEnd"/>
      <w:r>
        <w:t xml:space="preserve"> fil hvor du starter med at oprette variable der kan inde holde den data som du har fået sendt over fra formularen. Lav variable til alle dine værdier, de kan fx hedde:</w:t>
      </w:r>
    </w:p>
    <w:p w14:paraId="54920A89" w14:textId="0058DACC" w:rsidR="000346F4" w:rsidRDefault="000346F4" w:rsidP="000346F4">
      <w:pPr>
        <w:pStyle w:val="Listeafsnit"/>
        <w:numPr>
          <w:ilvl w:val="0"/>
          <w:numId w:val="5"/>
        </w:numPr>
      </w:pPr>
      <w:proofErr w:type="spellStart"/>
      <w:proofErr w:type="gramStart"/>
      <w:r>
        <w:t>heading</w:t>
      </w:r>
      <w:proofErr w:type="spellEnd"/>
      <w:proofErr w:type="gramEnd"/>
    </w:p>
    <w:p w14:paraId="4B6D2697" w14:textId="747AEF7A" w:rsidR="000346F4" w:rsidRDefault="000346F4" w:rsidP="000346F4">
      <w:pPr>
        <w:pStyle w:val="Listeafsnit"/>
        <w:numPr>
          <w:ilvl w:val="0"/>
          <w:numId w:val="5"/>
        </w:numPr>
      </w:pPr>
      <w:proofErr w:type="spellStart"/>
      <w:proofErr w:type="gramStart"/>
      <w:r>
        <w:t>imgSrc</w:t>
      </w:r>
      <w:proofErr w:type="spellEnd"/>
      <w:proofErr w:type="gramEnd"/>
    </w:p>
    <w:p w14:paraId="2B422232" w14:textId="33451721" w:rsidR="000346F4" w:rsidRDefault="000346F4" w:rsidP="000346F4">
      <w:pPr>
        <w:pStyle w:val="Listeafsnit"/>
        <w:numPr>
          <w:ilvl w:val="0"/>
          <w:numId w:val="5"/>
        </w:numPr>
      </w:pPr>
      <w:proofErr w:type="spellStart"/>
      <w:proofErr w:type="gramStart"/>
      <w:r>
        <w:t>imgAlt</w:t>
      </w:r>
      <w:proofErr w:type="spellEnd"/>
      <w:proofErr w:type="gramEnd"/>
    </w:p>
    <w:p w14:paraId="7C951404" w14:textId="2A479314" w:rsidR="000346F4" w:rsidRDefault="000346F4" w:rsidP="000346F4">
      <w:pPr>
        <w:pStyle w:val="Listeafsnit"/>
        <w:numPr>
          <w:ilvl w:val="0"/>
          <w:numId w:val="5"/>
        </w:numPr>
      </w:pPr>
      <w:proofErr w:type="spellStart"/>
      <w:proofErr w:type="gramStart"/>
      <w:r>
        <w:t>text</w:t>
      </w:r>
      <w:proofErr w:type="spellEnd"/>
      <w:proofErr w:type="gramEnd"/>
    </w:p>
    <w:p w14:paraId="2F3AA0C4" w14:textId="0FB48CFF" w:rsidR="000346F4" w:rsidRDefault="000346F4" w:rsidP="000F0D2A">
      <w:r>
        <w:t>For at tilføje dine nye variable en værdi skal du skrive $_</w:t>
      </w:r>
      <w:proofErr w:type="gramStart"/>
      <w:r>
        <w:t>GET[</w:t>
      </w:r>
      <w:proofErr w:type="gramEnd"/>
      <w:r>
        <w:t xml:space="preserve">’den værdi du skrev i </w:t>
      </w:r>
      <w:proofErr w:type="spellStart"/>
      <w:r>
        <w:t>name</w:t>
      </w:r>
      <w:proofErr w:type="spellEnd"/>
      <w:r>
        <w:t xml:space="preserve"> </w:t>
      </w:r>
      <w:proofErr w:type="spellStart"/>
      <w:r>
        <w:t>atributten</w:t>
      </w:r>
      <w:proofErr w:type="spellEnd"/>
      <w:r>
        <w:t xml:space="preserve"> på input feltet’] fx</w:t>
      </w:r>
    </w:p>
    <w:p w14:paraId="0707355D" w14:textId="1C91DA1F" w:rsidR="000346F4" w:rsidRDefault="000346F4" w:rsidP="000F0D2A">
      <w:r>
        <w:rPr>
          <w:noProof/>
          <w:lang w:eastAsia="da-DK"/>
        </w:rPr>
        <w:drawing>
          <wp:inline distT="0" distB="0" distL="0" distR="0" wp14:anchorId="7E0D5DD5" wp14:editId="61D5B434">
            <wp:extent cx="2276475" cy="3619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361950"/>
                    </a:xfrm>
                    <a:prstGeom prst="rect">
                      <a:avLst/>
                    </a:prstGeom>
                  </pic:spPr>
                </pic:pic>
              </a:graphicData>
            </a:graphic>
          </wp:inline>
        </w:drawing>
      </w:r>
    </w:p>
    <w:p w14:paraId="226995AE" w14:textId="33736204" w:rsidR="000346F4" w:rsidRDefault="000346F4" w:rsidP="000F0D2A">
      <w:r>
        <w:t xml:space="preserve">Du har nu </w:t>
      </w:r>
      <w:r w:rsidR="00226554">
        <w:t xml:space="preserve">oprettet en formular og overført data fra formularen til en fil kaldet </w:t>
      </w:r>
      <w:proofErr w:type="spellStart"/>
      <w:r w:rsidR="00226554">
        <w:t>insert.php</w:t>
      </w:r>
      <w:proofErr w:type="spellEnd"/>
      <w:r w:rsidR="00226554">
        <w:t xml:space="preserve"> hvor du har gemt disse data i variable.</w:t>
      </w:r>
    </w:p>
    <w:p w14:paraId="51570112" w14:textId="77777777" w:rsidR="000346F4" w:rsidRPr="000F0D2A" w:rsidRDefault="000346F4" w:rsidP="000F0D2A"/>
    <w:sectPr w:rsidR="000346F4" w:rsidRPr="000F0D2A">
      <w:head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FE289" w14:textId="77777777" w:rsidR="00246355" w:rsidRDefault="00246355" w:rsidP="003F09DD">
      <w:pPr>
        <w:spacing w:after="0" w:line="240" w:lineRule="auto"/>
      </w:pPr>
      <w:r>
        <w:separator/>
      </w:r>
    </w:p>
  </w:endnote>
  <w:endnote w:type="continuationSeparator" w:id="0">
    <w:p w14:paraId="45B15BB6" w14:textId="77777777" w:rsidR="00246355" w:rsidRDefault="00246355" w:rsidP="003F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0F3CE" w14:textId="77777777" w:rsidR="00246355" w:rsidRDefault="00246355" w:rsidP="003F09DD">
      <w:pPr>
        <w:spacing w:after="0" w:line="240" w:lineRule="auto"/>
      </w:pPr>
      <w:r>
        <w:separator/>
      </w:r>
    </w:p>
  </w:footnote>
  <w:footnote w:type="continuationSeparator" w:id="0">
    <w:p w14:paraId="7AB9DAFF" w14:textId="77777777" w:rsidR="00246355" w:rsidRDefault="00246355" w:rsidP="003F0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2468E" w14:textId="70D1DD6C" w:rsidR="003F09DD" w:rsidRDefault="003F09DD">
    <w:pPr>
      <w:pStyle w:val="Sidehoved"/>
    </w:pPr>
    <w:r>
      <w:rPr>
        <w:noProof/>
        <w:lang w:eastAsia="da-DK"/>
      </w:rPr>
      <w:drawing>
        <wp:anchor distT="0" distB="0" distL="114300" distR="114300" simplePos="0" relativeHeight="251658240" behindDoc="1" locked="0" layoutInCell="1" allowOverlap="1" wp14:anchorId="29F2468F" wp14:editId="29F24690">
          <wp:simplePos x="0" y="0"/>
          <wp:positionH relativeFrom="column">
            <wp:posOffset>5863286</wp:posOffset>
          </wp:positionH>
          <wp:positionV relativeFrom="paragraph">
            <wp:posOffset>-450049</wp:posOffset>
          </wp:positionV>
          <wp:extent cx="952500" cy="952500"/>
          <wp:effectExtent l="0" t="0" r="0" b="0"/>
          <wp:wrapTight wrapText="bothSides">
            <wp:wrapPolygon edited="0">
              <wp:start x="0" y="0"/>
              <wp:lineTo x="0" y="21168"/>
              <wp:lineTo x="21168" y="21168"/>
              <wp:lineTo x="21168"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png"/>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proofErr w:type="spellStart"/>
    <w:r>
      <w:t>AspIT</w:t>
    </w:r>
    <w:proofErr w:type="spellEnd"/>
    <w:r>
      <w:t xml:space="preserve"> Nordjylland, MAHA</w:t>
    </w:r>
    <w:r>
      <w:tab/>
    </w:r>
    <w:r>
      <w:fldChar w:fldCharType="begin"/>
    </w:r>
    <w:r>
      <w:instrText xml:space="preserve"> TIME \@ "dd-MM-yyyy" </w:instrText>
    </w:r>
    <w:r>
      <w:fldChar w:fldCharType="separate"/>
    </w:r>
    <w:r w:rsidR="00932C62">
      <w:rPr>
        <w:noProof/>
      </w:rPr>
      <w:t>08-06-2017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1C0B"/>
    <w:multiLevelType w:val="hybridMultilevel"/>
    <w:tmpl w:val="27B22C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27D5BBE"/>
    <w:multiLevelType w:val="hybridMultilevel"/>
    <w:tmpl w:val="E1200F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BB725C9"/>
    <w:multiLevelType w:val="hybridMultilevel"/>
    <w:tmpl w:val="F454FE4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BE55771"/>
    <w:multiLevelType w:val="hybridMultilevel"/>
    <w:tmpl w:val="8084AE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5FC4EC1"/>
    <w:multiLevelType w:val="hybridMultilevel"/>
    <w:tmpl w:val="44C0EBF4"/>
    <w:lvl w:ilvl="0" w:tplc="CA10437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D5"/>
    <w:rsid w:val="000346F4"/>
    <w:rsid w:val="000479EB"/>
    <w:rsid w:val="000F0D2A"/>
    <w:rsid w:val="001501E9"/>
    <w:rsid w:val="001D55D0"/>
    <w:rsid w:val="00226554"/>
    <w:rsid w:val="00246355"/>
    <w:rsid w:val="003B609F"/>
    <w:rsid w:val="003F09DD"/>
    <w:rsid w:val="003F63D4"/>
    <w:rsid w:val="00416AAE"/>
    <w:rsid w:val="00471FC0"/>
    <w:rsid w:val="0047420B"/>
    <w:rsid w:val="007E19A2"/>
    <w:rsid w:val="008119BD"/>
    <w:rsid w:val="00932C62"/>
    <w:rsid w:val="009A2C14"/>
    <w:rsid w:val="00B005F6"/>
    <w:rsid w:val="00B86CD5"/>
    <w:rsid w:val="00B92442"/>
    <w:rsid w:val="00BC1555"/>
    <w:rsid w:val="00C41C70"/>
    <w:rsid w:val="00CC6AC0"/>
    <w:rsid w:val="00D16269"/>
    <w:rsid w:val="00E54A75"/>
    <w:rsid w:val="00EA7723"/>
    <w:rsid w:val="00F03148"/>
    <w:rsid w:val="00F258CF"/>
    <w:rsid w:val="00F26320"/>
    <w:rsid w:val="00FF36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24684"/>
  <w15:chartTrackingRefBased/>
  <w15:docId w15:val="{BDFE2EF7-D96E-4702-869E-6768FB1D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162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F0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F09D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F09DD"/>
  </w:style>
  <w:style w:type="paragraph" w:styleId="Sidefod">
    <w:name w:val="footer"/>
    <w:basedOn w:val="Normal"/>
    <w:link w:val="SidefodTegn"/>
    <w:uiPriority w:val="99"/>
    <w:unhideWhenUsed/>
    <w:rsid w:val="003F09D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F09DD"/>
  </w:style>
  <w:style w:type="paragraph" w:styleId="Titel">
    <w:name w:val="Title"/>
    <w:basedOn w:val="Normal"/>
    <w:next w:val="Normal"/>
    <w:link w:val="TitelTegn"/>
    <w:uiPriority w:val="10"/>
    <w:qFormat/>
    <w:rsid w:val="00B86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6CD5"/>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86CD5"/>
    <w:pPr>
      <w:ind w:left="720"/>
      <w:contextualSpacing/>
    </w:pPr>
  </w:style>
  <w:style w:type="character" w:styleId="Hyperlink">
    <w:name w:val="Hyperlink"/>
    <w:basedOn w:val="Standardskrifttypeiafsnit"/>
    <w:uiPriority w:val="99"/>
    <w:unhideWhenUsed/>
    <w:rsid w:val="0047420B"/>
    <w:rPr>
      <w:color w:val="0563C1" w:themeColor="hyperlink"/>
      <w:u w:val="single"/>
    </w:rPr>
  </w:style>
  <w:style w:type="character" w:customStyle="1" w:styleId="Overskrift1Tegn">
    <w:name w:val="Overskrift 1 Tegn"/>
    <w:basedOn w:val="Standardskrifttypeiafsnit"/>
    <w:link w:val="Overskrift1"/>
    <w:uiPriority w:val="9"/>
    <w:rsid w:val="00D1626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F0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spelev.dk/videoer/V3E2016/vids/5_createFormArticles.web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a\Desktop\Skabelon.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62125CC4CC8EE409EDE3E9F8D4BCA4C" ma:contentTypeVersion="0" ma:contentTypeDescription="Opret et nyt dokument." ma:contentTypeScope="" ma:versionID="9d255d22cda14fb163495d55058e59c9">
  <xsd:schema xmlns:xsd="http://www.w3.org/2001/XMLSchema" xmlns:xs="http://www.w3.org/2001/XMLSchema" xmlns:p="http://schemas.microsoft.com/office/2006/metadata/properties" targetNamespace="http://schemas.microsoft.com/office/2006/metadata/properties" ma:root="true" ma:fieldsID="dfaa91cd431864daed2bb03272a7da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BFF77-5947-4F39-BCC7-D95E6B832B09}">
  <ds:schemaRefs>
    <ds:schemaRef ds:uri="http://schemas.microsoft.com/sharepoint/v3/contenttype/forms"/>
  </ds:schemaRefs>
</ds:datastoreItem>
</file>

<file path=customXml/itemProps2.xml><?xml version="1.0" encoding="utf-8"?>
<ds:datastoreItem xmlns:ds="http://schemas.openxmlformats.org/officeDocument/2006/customXml" ds:itemID="{5AC83C76-1876-479D-BBB3-23D54C206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335376-CCE8-47D1-A2CF-F28291411D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B3A456-37A2-4F7E-B8C7-98D51DC0E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Skabelon.dotx</Template>
  <TotalTime>0</TotalTime>
  <Pages>2</Pages>
  <Words>322</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Folmer Winther</dc:creator>
  <cp:keywords/>
  <dc:description/>
  <cp:lastModifiedBy>Magnus Søndergaard Christensen</cp:lastModifiedBy>
  <cp:revision>2</cp:revision>
  <dcterms:created xsi:type="dcterms:W3CDTF">2017-06-08T07:55:00Z</dcterms:created>
  <dcterms:modified xsi:type="dcterms:W3CDTF">2017-06-08T07:55:00Z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0x010100762125CC4CC8EE409EDE3E9F8D4BCA4C</vt:lpwstr>
  </property>
</Properties>
</file>