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4A75" w:rsidRDefault="006376AE" w:rsidP="006376AE">
      <w:pPr>
        <w:pStyle w:val="Titel"/>
      </w:pPr>
      <w:bookmarkStart w:id="0" w:name="_GoBack"/>
      <w:bookmarkEnd w:id="0"/>
      <w:r>
        <w:t>Øvelse i while-loop</w:t>
      </w:r>
    </w:p>
    <w:p w:rsidR="006376AE" w:rsidRDefault="006376AE" w:rsidP="006376AE">
      <w:r>
        <w:t>Formål: jeg skal være i stand til at skrive et while loop samt kende til de situationer det kan anvendes.</w:t>
      </w:r>
    </w:p>
    <w:p w:rsidR="006376AE" w:rsidRDefault="006376AE" w:rsidP="006376AE">
      <w:pPr>
        <w:pStyle w:val="Listeafsnit"/>
        <w:numPr>
          <w:ilvl w:val="0"/>
          <w:numId w:val="1"/>
        </w:numPr>
      </w:pPr>
      <w:r>
        <w:t xml:space="preserve">Se denne video: </w:t>
      </w:r>
      <w:hyperlink r:id="rId11" w:history="1">
        <w:r w:rsidRPr="002D0EDE">
          <w:rPr>
            <w:rStyle w:val="Hyperlink"/>
          </w:rPr>
          <w:t>https://www.nemprogrammering.dk/Tutorials/PHP/PHP/11-while-loops.php</w:t>
        </w:r>
      </w:hyperlink>
      <w:r>
        <w:t xml:space="preserve"> </w:t>
      </w:r>
    </w:p>
    <w:p w:rsidR="006376AE" w:rsidRPr="006376AE" w:rsidRDefault="006376AE" w:rsidP="006376AE">
      <w:pPr>
        <w:pStyle w:val="Listeafsnit"/>
        <w:numPr>
          <w:ilvl w:val="0"/>
          <w:numId w:val="1"/>
        </w:numPr>
      </w:pPr>
      <w:r>
        <w:t>Lav de øvelser der står nedenfor.</w:t>
      </w:r>
    </w:p>
    <w:sectPr w:rsidR="006376AE" w:rsidRPr="006376AE">
      <w:headerReference w:type="default" r:id="rId12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792D" w:rsidRDefault="009A792D" w:rsidP="003F09DD">
      <w:pPr>
        <w:spacing w:after="0" w:line="240" w:lineRule="auto"/>
      </w:pPr>
      <w:r>
        <w:separator/>
      </w:r>
    </w:p>
  </w:endnote>
  <w:endnote w:type="continuationSeparator" w:id="0">
    <w:p w:rsidR="009A792D" w:rsidRDefault="009A792D" w:rsidP="003F09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792D" w:rsidRDefault="009A792D" w:rsidP="003F09DD">
      <w:pPr>
        <w:spacing w:after="0" w:line="240" w:lineRule="auto"/>
      </w:pPr>
      <w:r>
        <w:separator/>
      </w:r>
    </w:p>
  </w:footnote>
  <w:footnote w:type="continuationSeparator" w:id="0">
    <w:p w:rsidR="009A792D" w:rsidRDefault="009A792D" w:rsidP="003F09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09DD" w:rsidRDefault="003F09DD">
    <w:pPr>
      <w:pStyle w:val="Sidehoved"/>
    </w:pPr>
    <w:r>
      <w:rPr>
        <w:noProof/>
        <w:lang w:eastAsia="da-DK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5863286</wp:posOffset>
          </wp:positionH>
          <wp:positionV relativeFrom="paragraph">
            <wp:posOffset>-450049</wp:posOffset>
          </wp:positionV>
          <wp:extent cx="952500" cy="952500"/>
          <wp:effectExtent l="0" t="0" r="0" b="0"/>
          <wp:wrapTight wrapText="bothSides">
            <wp:wrapPolygon edited="0">
              <wp:start x="0" y="0"/>
              <wp:lineTo x="0" y="21168"/>
              <wp:lineTo x="21168" y="21168"/>
              <wp:lineTo x="21168" y="0"/>
              <wp:lineTo x="0" y="0"/>
            </wp:wrapPolygon>
          </wp:wrapTight>
          <wp:docPr id="1" name="Billed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aspit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52500" cy="9525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>AspIT Nordjylland, MAHA</w:t>
    </w:r>
    <w:r>
      <w:tab/>
    </w:r>
    <w:r>
      <w:fldChar w:fldCharType="begin"/>
    </w:r>
    <w:r>
      <w:instrText xml:space="preserve"> TIME \@ "dd-MM-yyyy" </w:instrText>
    </w:r>
    <w:r>
      <w:fldChar w:fldCharType="separate"/>
    </w:r>
    <w:r w:rsidR="00566D56">
      <w:rPr>
        <w:noProof/>
      </w:rPr>
      <w:t>01-06-2017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0B44E9"/>
    <w:multiLevelType w:val="hybridMultilevel"/>
    <w:tmpl w:val="ED101C82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attachedTemplate r:id="rId1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80A"/>
    <w:rsid w:val="000479EB"/>
    <w:rsid w:val="001501E9"/>
    <w:rsid w:val="001D7784"/>
    <w:rsid w:val="003F09DD"/>
    <w:rsid w:val="0043080A"/>
    <w:rsid w:val="00566D56"/>
    <w:rsid w:val="006376AE"/>
    <w:rsid w:val="009A792D"/>
    <w:rsid w:val="00C41C70"/>
    <w:rsid w:val="00E54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1863CF4-B581-4CAC-96EF-C31C3F0D3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idehoved">
    <w:name w:val="header"/>
    <w:basedOn w:val="Normal"/>
    <w:link w:val="SidehovedTegn"/>
    <w:uiPriority w:val="99"/>
    <w:unhideWhenUsed/>
    <w:rsid w:val="003F09D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3F09DD"/>
  </w:style>
  <w:style w:type="paragraph" w:styleId="Sidefod">
    <w:name w:val="footer"/>
    <w:basedOn w:val="Normal"/>
    <w:link w:val="SidefodTegn"/>
    <w:uiPriority w:val="99"/>
    <w:unhideWhenUsed/>
    <w:rsid w:val="003F09D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3F09DD"/>
  </w:style>
  <w:style w:type="paragraph" w:styleId="Titel">
    <w:name w:val="Title"/>
    <w:basedOn w:val="Normal"/>
    <w:next w:val="Normal"/>
    <w:link w:val="TitelTegn"/>
    <w:uiPriority w:val="10"/>
    <w:qFormat/>
    <w:rsid w:val="006376A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6376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afsnit">
    <w:name w:val="List Paragraph"/>
    <w:basedOn w:val="Normal"/>
    <w:uiPriority w:val="34"/>
    <w:qFormat/>
    <w:rsid w:val="006376AE"/>
    <w:pPr>
      <w:ind w:left="720"/>
      <w:contextualSpacing/>
    </w:pPr>
  </w:style>
  <w:style w:type="character" w:styleId="Hyperlink">
    <w:name w:val="Hyperlink"/>
    <w:basedOn w:val="Standardskrifttypeiafsnit"/>
    <w:uiPriority w:val="99"/>
    <w:unhideWhenUsed/>
    <w:rsid w:val="006376A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nemprogrammering.dk/Tutorials/PHP/PHP/11-while-loops.php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ha\Desktop\Skabelon.dotx" TargetMode="Externa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62125CC4CC8EE409EDE3E9F8D4BCA4C" ma:contentTypeVersion="0" ma:contentTypeDescription="Opret et nyt dokument." ma:contentTypeScope="" ma:versionID="9d255d22cda14fb163495d55058e59c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faa91cd431864daed2bb03272a7dab6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99C24A-C5B9-4775-BF60-CD4A7CCF169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34DBD88-05E3-483F-BDCB-493A851DB66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9668E93-3054-46F4-9958-DA19DC27604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C492F02-49A5-497E-8AD8-4E44B71FCC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Skabelon.dotx</Template>
  <TotalTime>0</TotalTime>
  <Pages>1</Pages>
  <Words>46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Folmer Winther</dc:creator>
  <cp:keywords/>
  <dc:description/>
  <cp:lastModifiedBy>Magnus Søndergaard Christensen</cp:lastModifiedBy>
  <cp:revision>2</cp:revision>
  <dcterms:created xsi:type="dcterms:W3CDTF">2017-06-01T07:42:00Z</dcterms:created>
  <dcterms:modified xsi:type="dcterms:W3CDTF">2017-06-01T07:42:00Z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0x010100762125CC4CC8EE409EDE3E9F8D4BCA4C</vt:lpwstr>
  </property>
  <property fmtid="{D5CDD505-2E9C-101B-9397-08002B2CF9AE}" pid="3" name="IsMyDocuments">
    <vt:bool>true</vt:bool>
  </property>
</Properties>
</file>