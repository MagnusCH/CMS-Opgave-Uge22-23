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A75" w:rsidRDefault="00AD724F" w:rsidP="00B86CD5">
      <w:pPr>
        <w:pStyle w:val="Titel"/>
      </w:pPr>
      <w:bookmarkStart w:id="0" w:name="_GoBack"/>
      <w:bookmarkEnd w:id="0"/>
      <w:r>
        <w:t>CMS opgave del 5</w:t>
      </w:r>
    </w:p>
    <w:p w:rsidR="009A2C14" w:rsidRDefault="00B86CD5" w:rsidP="00F258CF">
      <w:r>
        <w:t xml:space="preserve">Formål: </w:t>
      </w:r>
      <w:r w:rsidR="00AD724F">
        <w:t>Nu skal du brug den data der bliver sendt fra formularen til at indsætte i databasen.</w:t>
      </w:r>
    </w:p>
    <w:p w:rsidR="00F258CF" w:rsidRDefault="00F258CF" w:rsidP="00F258CF"/>
    <w:p w:rsidR="003F63D4" w:rsidRDefault="00EA7723" w:rsidP="00EA7723">
      <w:pPr>
        <w:pStyle w:val="Listeafsnit"/>
        <w:numPr>
          <w:ilvl w:val="0"/>
          <w:numId w:val="3"/>
        </w:numPr>
      </w:pPr>
      <w:r>
        <w:t xml:space="preserve">Se denne film: </w:t>
      </w:r>
      <w:hyperlink r:id="rId11" w:history="1">
        <w:r w:rsidRPr="00AD724F">
          <w:rPr>
            <w:rStyle w:val="Hyperlink"/>
          </w:rPr>
          <w:t>link</w:t>
        </w:r>
      </w:hyperlink>
    </w:p>
    <w:p w:rsidR="00EA7723" w:rsidRDefault="00EA7723" w:rsidP="00EA7723">
      <w:pPr>
        <w:pStyle w:val="Listeafsnit"/>
        <w:numPr>
          <w:ilvl w:val="0"/>
          <w:numId w:val="3"/>
        </w:numPr>
      </w:pPr>
      <w:r>
        <w:t>Implementér det på din egen side.</w:t>
      </w:r>
    </w:p>
    <w:p w:rsidR="00AD724F" w:rsidRDefault="00AD724F" w:rsidP="00AD724F">
      <w:r>
        <w:t xml:space="preserve">Ekstraopgave: sørg for at validere de data brugeren indtaster – følg denne ”guide” fra w3schools: </w:t>
      </w:r>
      <w:hyperlink r:id="rId12" w:history="1">
        <w:r w:rsidRPr="00AD724F">
          <w:rPr>
            <w:rStyle w:val="Hyperlink"/>
          </w:rPr>
          <w:t>link</w:t>
        </w:r>
      </w:hyperlink>
      <w:r w:rsidR="00F26615">
        <w:t>. Gennemgå og opdatér også som de anbefaler nedenfor i ”PHP Form Required”, ”PHP Form URL/E-mail” og ”PHP Form Complete”:</w:t>
      </w:r>
    </w:p>
    <w:p w:rsidR="00F26615" w:rsidRDefault="00F26615" w:rsidP="00AD724F">
      <w:r>
        <w:rPr>
          <w:noProof/>
          <w:lang w:eastAsia="da-DK"/>
        </w:rPr>
        <w:drawing>
          <wp:inline distT="0" distB="0" distL="0" distR="0" wp14:anchorId="629061D2" wp14:editId="7100ED9B">
            <wp:extent cx="1628775" cy="160020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14" w:rsidRDefault="009A2C14" w:rsidP="009A2C14">
      <w:pPr>
        <w:pStyle w:val="Listeafsnit"/>
      </w:pPr>
    </w:p>
    <w:sectPr w:rsidR="009A2C14">
      <w:head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0A8" w:rsidRDefault="002C60A8" w:rsidP="003F09DD">
      <w:pPr>
        <w:spacing w:after="0" w:line="240" w:lineRule="auto"/>
      </w:pPr>
      <w:r>
        <w:separator/>
      </w:r>
    </w:p>
  </w:endnote>
  <w:endnote w:type="continuationSeparator" w:id="0">
    <w:p w:rsidR="002C60A8" w:rsidRDefault="002C60A8" w:rsidP="003F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0A8" w:rsidRDefault="002C60A8" w:rsidP="003F09DD">
      <w:pPr>
        <w:spacing w:after="0" w:line="240" w:lineRule="auto"/>
      </w:pPr>
      <w:r>
        <w:separator/>
      </w:r>
    </w:p>
  </w:footnote>
  <w:footnote w:type="continuationSeparator" w:id="0">
    <w:p w:rsidR="002C60A8" w:rsidRDefault="002C60A8" w:rsidP="003F0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9DD" w:rsidRDefault="003F09DD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5863286</wp:posOffset>
          </wp:positionH>
          <wp:positionV relativeFrom="paragraph">
            <wp:posOffset>-450049</wp:posOffset>
          </wp:positionV>
          <wp:extent cx="952500" cy="952500"/>
          <wp:effectExtent l="0" t="0" r="0" b="0"/>
          <wp:wrapTight wrapText="bothSides">
            <wp:wrapPolygon edited="0">
              <wp:start x="0" y="0"/>
              <wp:lineTo x="0" y="21168"/>
              <wp:lineTo x="21168" y="21168"/>
              <wp:lineTo x="21168" y="0"/>
              <wp:lineTo x="0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p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AspIT Nordjylland, MAHA</w:t>
    </w:r>
    <w:r>
      <w:tab/>
    </w:r>
    <w:r>
      <w:fldChar w:fldCharType="begin"/>
    </w:r>
    <w:r>
      <w:instrText xml:space="preserve"> TIME \@ "dd-MM-yyyy" </w:instrText>
    </w:r>
    <w:r>
      <w:fldChar w:fldCharType="separate"/>
    </w:r>
    <w:r w:rsidR="00C14843">
      <w:rPr>
        <w:noProof/>
      </w:rPr>
      <w:t>01-06-2017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D5BBE"/>
    <w:multiLevelType w:val="hybridMultilevel"/>
    <w:tmpl w:val="E1200F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725C9"/>
    <w:multiLevelType w:val="hybridMultilevel"/>
    <w:tmpl w:val="F454FE4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C4EC1"/>
    <w:multiLevelType w:val="hybridMultilevel"/>
    <w:tmpl w:val="44C0EBF4"/>
    <w:lvl w:ilvl="0" w:tplc="CA104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D5"/>
    <w:rsid w:val="000479EB"/>
    <w:rsid w:val="001501E9"/>
    <w:rsid w:val="002C60A8"/>
    <w:rsid w:val="003F09DD"/>
    <w:rsid w:val="003F63D4"/>
    <w:rsid w:val="0047420B"/>
    <w:rsid w:val="007E19A2"/>
    <w:rsid w:val="008119BD"/>
    <w:rsid w:val="009A2C14"/>
    <w:rsid w:val="00A713B5"/>
    <w:rsid w:val="00AD724F"/>
    <w:rsid w:val="00B86CD5"/>
    <w:rsid w:val="00BC1555"/>
    <w:rsid w:val="00C14843"/>
    <w:rsid w:val="00C41C70"/>
    <w:rsid w:val="00E54A75"/>
    <w:rsid w:val="00EA7723"/>
    <w:rsid w:val="00F258CF"/>
    <w:rsid w:val="00F26320"/>
    <w:rsid w:val="00F26615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FE2EF7-D96E-4702-869E-6768FB1D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3F09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F09DD"/>
  </w:style>
  <w:style w:type="paragraph" w:styleId="Sidefod">
    <w:name w:val="footer"/>
    <w:basedOn w:val="Normal"/>
    <w:link w:val="SidefodTegn"/>
    <w:uiPriority w:val="99"/>
    <w:unhideWhenUsed/>
    <w:rsid w:val="003F09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F09DD"/>
  </w:style>
  <w:style w:type="paragraph" w:styleId="Titel">
    <w:name w:val="Title"/>
    <w:basedOn w:val="Normal"/>
    <w:next w:val="Normal"/>
    <w:link w:val="TitelTegn"/>
    <w:uiPriority w:val="10"/>
    <w:qFormat/>
    <w:rsid w:val="00B86C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86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B86CD5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4742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w3schools.com/php/php_form_validation.as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spelev.dk/videoer/V3E2016/vids/6_insert_php.web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a\Desktop\Skabelon.dotx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2125CC4CC8EE409EDE3E9F8D4BCA4C" ma:contentTypeVersion="0" ma:contentTypeDescription="Opret et nyt dokument." ma:contentTypeScope="" ma:versionID="9d255d22cda14fb163495d55058e59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faa91cd431864daed2bb03272a7dab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CD4F0-0D5C-4305-A29C-365811818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29DAF9-F7A0-4B10-BDD2-1A3072F5F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6D8405-836C-4956-A63C-FF0052CA41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BEE4E5-CB2D-4EFD-B7A5-F4A7F1D4F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Skabelon.dotx</Template>
  <TotalTime>0</TotalTime>
  <Pages>1</Pages>
  <Words>75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Folmer Winther</dc:creator>
  <cp:keywords/>
  <dc:description/>
  <cp:lastModifiedBy>Magnus Søndergaard Christensen</cp:lastModifiedBy>
  <cp:revision>2</cp:revision>
  <dcterms:created xsi:type="dcterms:W3CDTF">2017-06-01T07:42:00Z</dcterms:created>
  <dcterms:modified xsi:type="dcterms:W3CDTF">2017-06-01T07:42:00Z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0x010100762125CC4CC8EE409EDE3E9F8D4BCA4C</vt:lpwstr>
  </property>
  <property fmtid="{D5CDD505-2E9C-101B-9397-08002B2CF9AE}" pid="3" name="IsMyDocuments">
    <vt:bool>true</vt:bool>
  </property>
</Properties>
</file>